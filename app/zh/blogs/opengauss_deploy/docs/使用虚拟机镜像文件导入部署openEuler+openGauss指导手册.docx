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0C37EB92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5D7BAF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4EE23A32" w14:textId="126F2AA4" w:rsidR="00C649CF" w:rsidRDefault="00C649CF" w:rsidP="00C649CF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lang w:eastAsia="zh-CN"/>
        </w:rPr>
        <w:t>（</w:t>
      </w:r>
      <w:r w:rsidR="008E275A">
        <w:rPr>
          <w:rFonts w:ascii="Huawei Sans" w:hAnsi="Huawei Sans" w:cs="Huawei Sans"/>
        </w:rPr>
        <w:t>CentOS 7.8</w:t>
      </w:r>
      <w:bookmarkStart w:id="0" w:name="_GoBack"/>
      <w:bookmarkEnd w:id="0"/>
      <w:r>
        <w:rPr>
          <w:rFonts w:ascii="Huawei Sans" w:hAnsi="Huawei Sans" w:cs="Huawei Sans"/>
        </w:rPr>
        <w:t xml:space="preserve"> + openGauss 1.1.0</w:t>
      </w:r>
      <w:r>
        <w:rPr>
          <w:rFonts w:ascii="Huawei Sans" w:eastAsia="方正兰亭黑简体" w:hAnsi="Huawei Sans" w:cs="Huawei Sans" w:hint="eastAsia"/>
          <w:lang w:eastAsia="zh-CN"/>
        </w:rPr>
        <w:t>）</w:t>
      </w: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1" w:name="_Toc437504216" w:displacedByCustomXml="next"/>
    <w:bookmarkStart w:id="2" w:name="_Toc227138864" w:displacedByCustomXml="next"/>
    <w:bookmarkStart w:id="3" w:name="_Toc218425197" w:displacedByCustomXml="next"/>
    <w:bookmarkStart w:id="4" w:name="_Ref218423379" w:displacedByCustomXml="next"/>
    <w:bookmarkStart w:id="5" w:name="_Ref218422900" w:displacedByCustomXml="next"/>
    <w:bookmarkStart w:id="6" w:name="_Ref218422894" w:displacedByCustomXml="next"/>
    <w:bookmarkStart w:id="7" w:name="_Ref218072047" w:displacedByCustomXml="next"/>
    <w:bookmarkStart w:id="8" w:name="_Ref218071784" w:displacedByCustomXml="next"/>
    <w:bookmarkStart w:id="9" w:name="_Ref218071624" w:displacedByCustomXml="next"/>
    <w:bookmarkStart w:id="10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6455368F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4CE93D99" w14:textId="77777777" w:rsidR="009E7551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93503016" w:history="1">
            <w:r w:rsidR="009E7551" w:rsidRPr="0075282B">
              <w:rPr>
                <w:rStyle w:val="ad"/>
                <w:rFonts w:hint="eastAsia"/>
                <w:noProof/>
              </w:rPr>
              <w:t>前</w:t>
            </w:r>
            <w:r w:rsidR="009E7551" w:rsidRPr="0075282B">
              <w:rPr>
                <w:rStyle w:val="ad"/>
                <w:noProof/>
              </w:rPr>
              <w:t xml:space="preserve">  </w:t>
            </w:r>
            <w:r w:rsidR="009E7551" w:rsidRPr="0075282B">
              <w:rPr>
                <w:rStyle w:val="ad"/>
                <w:rFonts w:hint="eastAsia"/>
                <w:noProof/>
              </w:rPr>
              <w:t>言</w:t>
            </w:r>
            <w:r w:rsidR="009E7551">
              <w:rPr>
                <w:noProof/>
                <w:webHidden/>
              </w:rPr>
              <w:tab/>
            </w:r>
            <w:r w:rsidR="009E7551">
              <w:rPr>
                <w:noProof/>
                <w:webHidden/>
              </w:rPr>
              <w:fldChar w:fldCharType="begin"/>
            </w:r>
            <w:r w:rsidR="009E7551">
              <w:rPr>
                <w:noProof/>
                <w:webHidden/>
              </w:rPr>
              <w:instrText xml:space="preserve"> PAGEREF _Toc93503016 \h </w:instrText>
            </w:r>
            <w:r w:rsidR="009E7551">
              <w:rPr>
                <w:noProof/>
                <w:webHidden/>
              </w:rPr>
            </w:r>
            <w:r w:rsidR="009E7551">
              <w:rPr>
                <w:noProof/>
                <w:webHidden/>
              </w:rPr>
              <w:fldChar w:fldCharType="separate"/>
            </w:r>
            <w:r w:rsidR="00F823B0">
              <w:rPr>
                <w:rFonts w:hint="eastAsia"/>
                <w:noProof/>
                <w:webHidden/>
              </w:rPr>
              <w:t>2</w:t>
            </w:r>
            <w:r w:rsidR="009E7551">
              <w:rPr>
                <w:noProof/>
                <w:webHidden/>
              </w:rPr>
              <w:fldChar w:fldCharType="end"/>
            </w:r>
          </w:hyperlink>
        </w:p>
        <w:p w14:paraId="2AECEA81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17" w:history="1">
            <w:r w:rsidR="009E7551" w:rsidRPr="0075282B">
              <w:rPr>
                <w:rStyle w:val="ad"/>
                <w:rFonts w:hint="eastAsia"/>
              </w:rPr>
              <w:t>简介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_Toc93503017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2</w:t>
            </w:r>
            <w:r w:rsidR="009E7551">
              <w:rPr>
                <w:webHidden/>
              </w:rPr>
              <w:fldChar w:fldCharType="end"/>
            </w:r>
          </w:hyperlink>
        </w:p>
        <w:p w14:paraId="5DED1B1F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18" w:history="1">
            <w:r w:rsidR="009E7551" w:rsidRPr="0075282B">
              <w:rPr>
                <w:rStyle w:val="ad"/>
                <w:rFonts w:hint="eastAsia"/>
              </w:rPr>
              <w:t>内容描述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_Toc93503018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2</w:t>
            </w:r>
            <w:r w:rsidR="009E7551">
              <w:rPr>
                <w:webHidden/>
              </w:rPr>
              <w:fldChar w:fldCharType="end"/>
            </w:r>
          </w:hyperlink>
        </w:p>
        <w:p w14:paraId="6C36604E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19" w:history="1">
            <w:r w:rsidR="009E7551" w:rsidRPr="0075282B">
              <w:rPr>
                <w:rStyle w:val="ad"/>
                <w:rFonts w:hint="eastAsia"/>
              </w:rPr>
              <w:t>实验环境说明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_Toc93503019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2</w:t>
            </w:r>
            <w:r w:rsidR="009E7551">
              <w:rPr>
                <w:webHidden/>
              </w:rPr>
              <w:fldChar w:fldCharType="end"/>
            </w:r>
          </w:hyperlink>
        </w:p>
        <w:p w14:paraId="7D198DB0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0" w:history="1">
            <w:r w:rsidR="009E7551" w:rsidRPr="0075282B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_Toc93503020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3</w:t>
            </w:r>
            <w:r w:rsidR="009E7551">
              <w:rPr>
                <w:webHidden/>
              </w:rPr>
              <w:fldChar w:fldCharType="end"/>
            </w:r>
          </w:hyperlink>
        </w:p>
        <w:p w14:paraId="585D94CB" w14:textId="77777777" w:rsidR="009E7551" w:rsidRDefault="0044061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3503021" w:history="1">
            <w:r w:rsidR="009E7551" w:rsidRPr="0075282B">
              <w:rPr>
                <w:rStyle w:val="ad"/>
                <w:rFonts w:cs="Huawei Sans"/>
                <w:noProof/>
              </w:rPr>
              <w:t>1</w:t>
            </w:r>
            <w:r w:rsidR="009E7551" w:rsidRPr="0075282B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9E7551" w:rsidRPr="0075282B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9E7551" w:rsidRPr="0075282B">
              <w:rPr>
                <w:rStyle w:val="ad"/>
                <w:rFonts w:hint="eastAsia"/>
                <w:noProof/>
              </w:rPr>
              <w:t>镜像文件</w:t>
            </w:r>
            <w:r w:rsidR="009E7551" w:rsidRPr="0075282B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9E7551">
              <w:rPr>
                <w:noProof/>
                <w:webHidden/>
              </w:rPr>
              <w:tab/>
            </w:r>
            <w:r w:rsidR="009E7551">
              <w:rPr>
                <w:noProof/>
                <w:webHidden/>
              </w:rPr>
              <w:fldChar w:fldCharType="begin"/>
            </w:r>
            <w:r w:rsidR="009E7551">
              <w:rPr>
                <w:noProof/>
                <w:webHidden/>
              </w:rPr>
              <w:instrText xml:space="preserve"> PAGEREF _Toc93503021 \h </w:instrText>
            </w:r>
            <w:r w:rsidR="009E7551">
              <w:rPr>
                <w:noProof/>
                <w:webHidden/>
              </w:rPr>
            </w:r>
            <w:r w:rsidR="009E7551">
              <w:rPr>
                <w:noProof/>
                <w:webHidden/>
              </w:rPr>
              <w:fldChar w:fldCharType="separate"/>
            </w:r>
            <w:r w:rsidR="00F823B0">
              <w:rPr>
                <w:rFonts w:hint="eastAsia"/>
                <w:noProof/>
                <w:webHidden/>
              </w:rPr>
              <w:t>4</w:t>
            </w:r>
            <w:r w:rsidR="009E7551">
              <w:rPr>
                <w:noProof/>
                <w:webHidden/>
              </w:rPr>
              <w:fldChar w:fldCharType="end"/>
            </w:r>
          </w:hyperlink>
        </w:p>
        <w:p w14:paraId="19221354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2" w:history="1">
            <w:r w:rsidR="009E7551" w:rsidRPr="0075282B">
              <w:rPr>
                <w:rStyle w:val="ad"/>
                <w:rFonts w:cs="Huawei Sans"/>
                <w:snapToGrid w:val="0"/>
              </w:rPr>
              <w:t>1.1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_Toc93503022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4</w:t>
            </w:r>
            <w:r w:rsidR="009E7551">
              <w:rPr>
                <w:webHidden/>
              </w:rPr>
              <w:fldChar w:fldCharType="end"/>
            </w:r>
          </w:hyperlink>
        </w:p>
        <w:p w14:paraId="4B4C405A" w14:textId="77777777" w:rsidR="009E7551" w:rsidRDefault="0044061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3" w:history="1">
            <w:r w:rsidR="009E7551" w:rsidRPr="0075282B">
              <w:rPr>
                <w:rStyle w:val="ad"/>
                <w:rFonts w:cs="Huawei Sans"/>
                <w:bCs/>
                <w:snapToGrid w:val="0"/>
              </w:rPr>
              <w:t>1.1.1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_Toc93503023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4</w:t>
            </w:r>
            <w:r w:rsidR="009E7551">
              <w:rPr>
                <w:webHidden/>
              </w:rPr>
              <w:fldChar w:fldCharType="end"/>
            </w:r>
          </w:hyperlink>
        </w:p>
        <w:p w14:paraId="474D976F" w14:textId="77777777" w:rsidR="009E7551" w:rsidRDefault="0044061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4" w:history="1">
            <w:r w:rsidR="009E7551" w:rsidRPr="0075282B">
              <w:rPr>
                <w:rStyle w:val="ad"/>
                <w:rFonts w:cs="Huawei Sans"/>
                <w:bCs/>
                <w:snapToGrid w:val="0"/>
              </w:rPr>
              <w:t>1.1.2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_Toc93503024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4</w:t>
            </w:r>
            <w:r w:rsidR="009E7551">
              <w:rPr>
                <w:webHidden/>
              </w:rPr>
              <w:fldChar w:fldCharType="end"/>
            </w:r>
          </w:hyperlink>
        </w:p>
        <w:p w14:paraId="06B755E5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5" w:history="1">
            <w:r w:rsidR="009E7551" w:rsidRPr="0075282B">
              <w:rPr>
                <w:rStyle w:val="ad"/>
                <w:rFonts w:cs="Huawei Sans"/>
                <w:snapToGrid w:val="0"/>
              </w:rPr>
              <w:t>1.2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虚拟机</w:t>
            </w:r>
            <w:r w:rsidR="009E7551" w:rsidRPr="0075282B">
              <w:rPr>
                <w:rStyle w:val="ad"/>
                <w:rFonts w:ascii="Huawei Sans" w:hAnsi="Huawei Sans" w:cs="Huawei Sans"/>
              </w:rPr>
              <w:t>VirtualBox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_Toc93503025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4</w:t>
            </w:r>
            <w:r w:rsidR="009E7551">
              <w:rPr>
                <w:webHidden/>
              </w:rPr>
              <w:fldChar w:fldCharType="end"/>
            </w:r>
          </w:hyperlink>
        </w:p>
        <w:p w14:paraId="4266DA21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6" w:history="1">
            <w:r w:rsidR="009E7551" w:rsidRPr="0075282B">
              <w:rPr>
                <w:rStyle w:val="ad"/>
                <w:rFonts w:cs="Huawei Sans"/>
                <w:snapToGrid w:val="0"/>
              </w:rPr>
              <w:t>1.3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_Toc93503026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5</w:t>
            </w:r>
            <w:r w:rsidR="009E7551">
              <w:rPr>
                <w:webHidden/>
              </w:rPr>
              <w:fldChar w:fldCharType="end"/>
            </w:r>
          </w:hyperlink>
        </w:p>
        <w:p w14:paraId="7ECAF6B5" w14:textId="77777777" w:rsidR="009E7551" w:rsidRDefault="0044061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3503027" w:history="1">
            <w:r w:rsidR="009E7551" w:rsidRPr="0075282B">
              <w:rPr>
                <w:rStyle w:val="ad"/>
                <w:rFonts w:cs="Huawei Sans"/>
                <w:noProof/>
              </w:rPr>
              <w:t>2</w:t>
            </w:r>
            <w:r w:rsidR="009E7551" w:rsidRPr="0075282B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9E7551">
              <w:rPr>
                <w:noProof/>
                <w:webHidden/>
              </w:rPr>
              <w:tab/>
            </w:r>
            <w:r w:rsidR="009E7551">
              <w:rPr>
                <w:noProof/>
                <w:webHidden/>
              </w:rPr>
              <w:fldChar w:fldCharType="begin"/>
            </w:r>
            <w:r w:rsidR="009E7551">
              <w:rPr>
                <w:noProof/>
                <w:webHidden/>
              </w:rPr>
              <w:instrText xml:space="preserve"> PAGEREF _Toc93503027 \h </w:instrText>
            </w:r>
            <w:r w:rsidR="009E7551">
              <w:rPr>
                <w:noProof/>
                <w:webHidden/>
              </w:rPr>
            </w:r>
            <w:r w:rsidR="009E7551">
              <w:rPr>
                <w:noProof/>
                <w:webHidden/>
              </w:rPr>
              <w:fldChar w:fldCharType="separate"/>
            </w:r>
            <w:r w:rsidR="00F823B0">
              <w:rPr>
                <w:rFonts w:hint="eastAsia"/>
                <w:noProof/>
                <w:webHidden/>
              </w:rPr>
              <w:t>11</w:t>
            </w:r>
            <w:r w:rsidR="009E7551">
              <w:rPr>
                <w:noProof/>
                <w:webHidden/>
              </w:rPr>
              <w:fldChar w:fldCharType="end"/>
            </w:r>
          </w:hyperlink>
        </w:p>
        <w:p w14:paraId="4B676BF9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8" w:history="1">
            <w:r w:rsidR="009E7551" w:rsidRPr="0075282B">
              <w:rPr>
                <w:rStyle w:val="ad"/>
                <w:rFonts w:cs="Huawei Sans"/>
                <w:snapToGrid w:val="0"/>
              </w:rPr>
              <w:t>2.1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_Toc93503028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11</w:t>
            </w:r>
            <w:r w:rsidR="009E7551">
              <w:rPr>
                <w:webHidden/>
              </w:rPr>
              <w:fldChar w:fldCharType="end"/>
            </w:r>
          </w:hyperlink>
        </w:p>
        <w:p w14:paraId="59A610CA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29" w:history="1">
            <w:r w:rsidR="009E7551" w:rsidRPr="0075282B">
              <w:rPr>
                <w:rStyle w:val="ad"/>
                <w:rFonts w:cs="Huawei Sans"/>
                <w:snapToGrid w:val="0"/>
              </w:rPr>
              <w:t>2.2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9E7551" w:rsidRPr="0075282B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_Toc93503029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11</w:t>
            </w:r>
            <w:r w:rsidR="009E7551">
              <w:rPr>
                <w:webHidden/>
              </w:rPr>
              <w:fldChar w:fldCharType="end"/>
            </w:r>
          </w:hyperlink>
        </w:p>
        <w:p w14:paraId="52DEED59" w14:textId="77777777" w:rsidR="009E7551" w:rsidRDefault="0044061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3503030" w:history="1">
            <w:r w:rsidR="009E7551" w:rsidRPr="0075282B">
              <w:rPr>
                <w:rStyle w:val="ad"/>
                <w:rFonts w:cs="Huawei Sans"/>
                <w:noProof/>
              </w:rPr>
              <w:t>3</w:t>
            </w:r>
            <w:r w:rsidR="009E7551" w:rsidRPr="0075282B">
              <w:rPr>
                <w:rStyle w:val="ad"/>
                <w:rFonts w:hint="eastAsia"/>
                <w:noProof/>
              </w:rPr>
              <w:t xml:space="preserve"> </w:t>
            </w:r>
            <w:r w:rsidR="009E7551" w:rsidRPr="0075282B">
              <w:rPr>
                <w:rStyle w:val="ad"/>
                <w:rFonts w:hint="eastAsia"/>
                <w:noProof/>
              </w:rPr>
              <w:t>附录一：</w:t>
            </w:r>
            <w:r w:rsidR="009E7551" w:rsidRPr="0075282B">
              <w:rPr>
                <w:rStyle w:val="ad"/>
                <w:noProof/>
              </w:rPr>
              <w:t>openGauss</w:t>
            </w:r>
            <w:r w:rsidR="009E7551" w:rsidRPr="0075282B">
              <w:rPr>
                <w:rStyle w:val="ad"/>
                <w:rFonts w:hint="eastAsia"/>
                <w:noProof/>
              </w:rPr>
              <w:t>数据库基本操作</w:t>
            </w:r>
            <w:r w:rsidR="009E7551">
              <w:rPr>
                <w:noProof/>
                <w:webHidden/>
              </w:rPr>
              <w:tab/>
            </w:r>
            <w:r w:rsidR="009E7551">
              <w:rPr>
                <w:noProof/>
                <w:webHidden/>
              </w:rPr>
              <w:fldChar w:fldCharType="begin"/>
            </w:r>
            <w:r w:rsidR="009E7551">
              <w:rPr>
                <w:noProof/>
                <w:webHidden/>
              </w:rPr>
              <w:instrText xml:space="preserve"> PAGEREF _Toc93503030 \h </w:instrText>
            </w:r>
            <w:r w:rsidR="009E7551">
              <w:rPr>
                <w:noProof/>
                <w:webHidden/>
              </w:rPr>
            </w:r>
            <w:r w:rsidR="009E7551">
              <w:rPr>
                <w:noProof/>
                <w:webHidden/>
              </w:rPr>
              <w:fldChar w:fldCharType="separate"/>
            </w:r>
            <w:r w:rsidR="00F823B0">
              <w:rPr>
                <w:rFonts w:hint="eastAsia"/>
                <w:noProof/>
                <w:webHidden/>
              </w:rPr>
              <w:t>15</w:t>
            </w:r>
            <w:r w:rsidR="009E7551">
              <w:rPr>
                <w:noProof/>
                <w:webHidden/>
              </w:rPr>
              <w:fldChar w:fldCharType="end"/>
            </w:r>
          </w:hyperlink>
        </w:p>
        <w:p w14:paraId="4D44529D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31" w:history="1">
            <w:r w:rsidR="009E7551" w:rsidRPr="0075282B">
              <w:rPr>
                <w:rStyle w:val="ad"/>
                <w:rFonts w:cs="Huawei Sans"/>
                <w:snapToGrid w:val="0"/>
              </w:rPr>
              <w:t>3.1</w:t>
            </w:r>
            <w:r w:rsidR="009E7551" w:rsidRPr="0075282B">
              <w:rPr>
                <w:rStyle w:val="ad"/>
                <w:rFonts w:hint="eastAsia"/>
              </w:rPr>
              <w:t xml:space="preserve"> </w:t>
            </w:r>
            <w:r w:rsidR="009E7551" w:rsidRPr="0075282B">
              <w:rPr>
                <w:rStyle w:val="ad"/>
                <w:rFonts w:hint="eastAsia"/>
              </w:rPr>
              <w:t>查看数据库对象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_Toc93503031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15</w:t>
            </w:r>
            <w:r w:rsidR="009E7551">
              <w:rPr>
                <w:webHidden/>
              </w:rPr>
              <w:fldChar w:fldCharType="end"/>
            </w:r>
          </w:hyperlink>
        </w:p>
        <w:p w14:paraId="51221E5C" w14:textId="77777777" w:rsidR="009E7551" w:rsidRDefault="0044061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3503032" w:history="1">
            <w:r w:rsidR="009E7551" w:rsidRPr="0075282B">
              <w:rPr>
                <w:rStyle w:val="ad"/>
                <w:rFonts w:cs="Huawei Sans"/>
                <w:snapToGrid w:val="0"/>
              </w:rPr>
              <w:t>3.2</w:t>
            </w:r>
            <w:r w:rsidR="009E7551" w:rsidRPr="0075282B">
              <w:rPr>
                <w:rStyle w:val="ad"/>
                <w:rFonts w:hint="eastAsia"/>
              </w:rPr>
              <w:t xml:space="preserve"> </w:t>
            </w:r>
            <w:r w:rsidR="009E7551" w:rsidRPr="0075282B">
              <w:rPr>
                <w:rStyle w:val="ad"/>
                <w:rFonts w:hint="eastAsia"/>
              </w:rPr>
              <w:t>其他操作</w:t>
            </w:r>
            <w:r w:rsidR="009E7551">
              <w:rPr>
                <w:webHidden/>
              </w:rPr>
              <w:tab/>
            </w:r>
            <w:r w:rsidR="009E7551">
              <w:rPr>
                <w:webHidden/>
              </w:rPr>
              <w:fldChar w:fldCharType="begin"/>
            </w:r>
            <w:r w:rsidR="009E7551">
              <w:rPr>
                <w:webHidden/>
              </w:rPr>
              <w:instrText xml:space="preserve"> PAGEREF _Toc93503032 \h </w:instrText>
            </w:r>
            <w:r w:rsidR="009E7551">
              <w:rPr>
                <w:webHidden/>
              </w:rPr>
            </w:r>
            <w:r w:rsidR="009E7551">
              <w:rPr>
                <w:webHidden/>
              </w:rPr>
              <w:fldChar w:fldCharType="separate"/>
            </w:r>
            <w:r w:rsidR="00F823B0">
              <w:rPr>
                <w:rFonts w:hint="eastAsia"/>
                <w:webHidden/>
              </w:rPr>
              <w:t>16</w:t>
            </w:r>
            <w:r w:rsidR="009E7551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EBB9417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1" w:name="_Toc7361460"/>
      <w:bookmarkStart w:id="12" w:name="_Toc47699838"/>
      <w:bookmarkStart w:id="13" w:name="_Toc93503016"/>
      <w:bookmarkStart w:id="14" w:name="_Toc466755566"/>
      <w:bookmarkStart w:id="15" w:name="_Toc46675557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1"/>
      <w:bookmarkEnd w:id="12"/>
      <w:bookmarkEnd w:id="13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6" w:name="_Toc7361461"/>
      <w:bookmarkStart w:id="17" w:name="_Toc47699839"/>
      <w:bookmarkStart w:id="18" w:name="_Toc93503017"/>
      <w:r w:rsidRPr="00894139">
        <w:t>简介</w:t>
      </w:r>
      <w:bookmarkEnd w:id="16"/>
      <w:bookmarkEnd w:id="17"/>
      <w:bookmarkEnd w:id="18"/>
    </w:p>
    <w:p w14:paraId="1A1A7183" w14:textId="3EE397E6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="00015B76">
        <w:t>Virtualbox+centos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r w:rsidRPr="001F7973">
        <w:t>openGauss</w:t>
      </w:r>
      <w:r w:rsidRPr="001F7973">
        <w:rPr>
          <w:rFonts w:hint="eastAsia"/>
        </w:rPr>
        <w:t>数据库。</w:t>
      </w:r>
    </w:p>
    <w:p w14:paraId="5573896E" w14:textId="52624363" w:rsidR="00015B76" w:rsidRPr="001F7973" w:rsidRDefault="00015B76" w:rsidP="00FD628A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255F30">
        <w:t>centos_</w:t>
      </w:r>
      <w:r w:rsidRPr="00015B76">
        <w:t>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9" w:name="_Toc7361462"/>
      <w:bookmarkStart w:id="20" w:name="_Toc47699840"/>
      <w:bookmarkStart w:id="21" w:name="_Toc93503018"/>
      <w:r w:rsidRPr="00894139">
        <w:t>内容描述</w:t>
      </w:r>
      <w:bookmarkEnd w:id="19"/>
      <w:bookmarkEnd w:id="20"/>
      <w:bookmarkEnd w:id="21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2" w:name="_Toc7361465"/>
      <w:bookmarkStart w:id="23" w:name="_Toc47699841"/>
      <w:bookmarkStart w:id="24" w:name="_Toc93503019"/>
      <w:r w:rsidRPr="00894139">
        <w:t>实验环境说明</w:t>
      </w:r>
      <w:bookmarkEnd w:id="22"/>
      <w:bookmarkEnd w:id="23"/>
      <w:bookmarkEnd w:id="24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6A84CF09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AD4726" w:rsidRPr="00894139">
        <w:t>VirtualBox</w:t>
      </w:r>
      <w:proofErr w:type="spellEnd"/>
      <w:r w:rsidR="00BD2C0D">
        <w:t xml:space="preserve"> 6.1.14</w:t>
      </w:r>
      <w:r w:rsidR="00F7321A">
        <w:rPr>
          <w:rFonts w:hint="eastAsia"/>
        </w:rPr>
        <w:t>、</w:t>
      </w:r>
      <w:r w:rsidR="00F7321A">
        <w:t>win10</w:t>
      </w:r>
      <w:r w:rsidR="00F7321A" w:rsidRPr="00714C00">
        <w:t xml:space="preserve"> </w:t>
      </w:r>
      <w:r w:rsidR="00F7321A">
        <w:t>x86 64</w:t>
      </w:r>
      <w:r w:rsidR="00F7321A">
        <w:t>位</w:t>
      </w:r>
      <w:r w:rsidR="00F7321A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r w:rsidRPr="00894139">
        <w:t>openGauss</w:t>
      </w:r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04078A14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387C0AD" w:rsidR="000F6E3D" w:rsidRPr="00894139" w:rsidRDefault="00F7321A" w:rsidP="00F7321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5" w:name="_Toc51158835"/>
      <w:bookmarkStart w:id="26" w:name="_Toc93503020"/>
      <w:r>
        <w:rPr>
          <w:rFonts w:ascii="Huawei Sans" w:hAnsi="Huawei Sans" w:cs="Huawei Sans" w:hint="eastAsia"/>
        </w:rPr>
        <w:lastRenderedPageBreak/>
        <w:t>单机安装概览</w:t>
      </w:r>
      <w:bookmarkEnd w:id="25"/>
      <w:bookmarkEnd w:id="26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7" w:name="_Toc48148957"/>
      <w:bookmarkStart w:id="28" w:name="_Toc48148958"/>
      <w:bookmarkStart w:id="29" w:name="_Toc48148959"/>
      <w:bookmarkStart w:id="30" w:name="_Toc48148960"/>
      <w:bookmarkStart w:id="31" w:name="_Toc48148961"/>
      <w:bookmarkStart w:id="32" w:name="_Toc48148962"/>
      <w:bookmarkStart w:id="33" w:name="_Toc48148963"/>
      <w:bookmarkStart w:id="34" w:name="_Toc48148964"/>
      <w:bookmarkStart w:id="35" w:name="_Toc48148965"/>
      <w:bookmarkStart w:id="36" w:name="_Toc48148966"/>
      <w:bookmarkStart w:id="37" w:name="_Toc48148967"/>
      <w:bookmarkStart w:id="38" w:name="_Toc48148983"/>
      <w:bookmarkStart w:id="39" w:name="_Toc48148984"/>
      <w:bookmarkStart w:id="40" w:name="_Toc48148985"/>
      <w:bookmarkStart w:id="41" w:name="_Toc93503021"/>
      <w:bookmarkEnd w:id="14"/>
      <w:bookmarkEnd w:id="15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894139">
        <w:rPr>
          <w:rFonts w:ascii="Huawei Sans" w:hAnsi="Huawei Sans" w:cs="Huawei Sans"/>
        </w:rPr>
        <w:lastRenderedPageBreak/>
        <w:t>openGauss</w:t>
      </w:r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1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2" w:name="_Toc466755572"/>
      <w:bookmarkStart w:id="43" w:name="_Toc93503022"/>
      <w:r w:rsidRPr="00894139">
        <w:rPr>
          <w:rFonts w:ascii="Huawei Sans" w:hAnsi="Huawei Sans" w:cs="Huawei Sans"/>
        </w:rPr>
        <w:t>实验介绍</w:t>
      </w:r>
      <w:bookmarkEnd w:id="42"/>
      <w:bookmarkEnd w:id="43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4" w:name="_Toc466755573"/>
      <w:bookmarkStart w:id="45" w:name="_Toc93503023"/>
      <w:r w:rsidRPr="00894139">
        <w:rPr>
          <w:rFonts w:ascii="Huawei Sans" w:hAnsi="Huawei Sans" w:cs="Huawei Sans"/>
        </w:rPr>
        <w:t>关于本实验</w:t>
      </w:r>
      <w:bookmarkEnd w:id="44"/>
      <w:bookmarkEnd w:id="45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r w:rsidR="003955D6" w:rsidRPr="006B1CA8">
        <w:t>openGauss</w:t>
      </w:r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6" w:name="_Toc466755574"/>
      <w:bookmarkStart w:id="47" w:name="_Toc93503024"/>
      <w:r w:rsidRPr="00894139">
        <w:rPr>
          <w:rFonts w:ascii="Huawei Sans" w:hAnsi="Huawei Sans" w:cs="Huawei Sans"/>
        </w:rPr>
        <w:t>实验目的</w:t>
      </w:r>
      <w:bookmarkEnd w:id="46"/>
      <w:bookmarkEnd w:id="47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r>
        <w:t>openGauss</w:t>
      </w:r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8" w:name="_Toc93503025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8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proofErr w:type="gramStart"/>
      <w:r>
        <w:t>官网下载</w:t>
      </w:r>
      <w:proofErr w:type="gramEnd"/>
      <w:r>
        <w:t>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proofErr w:type="gramStart"/>
      <w:r w:rsidRPr="00894139">
        <w:t>”</w:t>
      </w:r>
      <w:proofErr w:type="gramEnd"/>
      <w:r w:rsidRPr="00894139">
        <w:t xml:space="preserve"> window</w:t>
      </w:r>
      <w:r w:rsidRPr="00894139">
        <w:t>主机</w:t>
      </w:r>
      <w:proofErr w:type="gramStart"/>
      <w:r w:rsidRPr="00894139">
        <w:t>”</w:t>
      </w:r>
      <w:proofErr w:type="gramEnd"/>
      <w:r w:rsidRPr="00894139">
        <w:t xml:space="preserve"> </w:t>
      </w:r>
      <w:r w:rsidRPr="00894139">
        <w:t>下载</w:t>
      </w:r>
      <w:r w:rsidRPr="00894139">
        <w:t>windows</w:t>
      </w:r>
      <w:r w:rsidRPr="00894139">
        <w:t>版本的</w:t>
      </w:r>
      <w:proofErr w:type="spellStart"/>
      <w:r w:rsidRPr="00894139">
        <w:t>VirtualBox</w:t>
      </w:r>
      <w:proofErr w:type="spellEnd"/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lastRenderedPageBreak/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</w:t>
      </w:r>
      <w:proofErr w:type="spellStart"/>
      <w:r>
        <w:t>VirtualBox</w:t>
      </w:r>
      <w:proofErr w:type="spellEnd"/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9" w:name="_Toc93503026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9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6F2E12CA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lastRenderedPageBreak/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294F7004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FFE9EF9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0446896B" w14:textId="06257BC5" w:rsidR="008F5F78" w:rsidRDefault="008F5F7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A68980" wp14:editId="49BCD55F">
                <wp:simplePos x="0" y="0"/>
                <wp:positionH relativeFrom="column">
                  <wp:posOffset>4682794</wp:posOffset>
                </wp:positionH>
                <wp:positionV relativeFrom="paragraph">
                  <wp:posOffset>4681855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C204" id="矩形 7" o:spid="_x0000_s1026" style="position:absolute;left:0;text-align:left;margin-left:368.7pt;margin-top:368.65pt;width:42.15pt;height:1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lXQRx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540023" wp14:editId="59AF72D6">
                <wp:simplePos x="0" y="0"/>
                <wp:positionH relativeFrom="column">
                  <wp:posOffset>1227980</wp:posOffset>
                </wp:positionH>
                <wp:positionV relativeFrom="paragraph">
                  <wp:posOffset>1449401</wp:posOffset>
                </wp:positionV>
                <wp:extent cx="4571944" cy="212338"/>
                <wp:effectExtent l="19050" t="19050" r="1968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44" cy="2123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E81" id="矩形 6" o:spid="_x0000_s1026" style="position:absolute;left:0;text-align:left;margin-left:96.7pt;margin-top:114.15pt;width:5in;height:16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6F05645" wp14:editId="6584BCC1">
            <wp:extent cx="5152446" cy="4885682"/>
            <wp:effectExtent l="19050" t="19050" r="1016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532" cy="49009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33C8E07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04B7700A" w14:textId="60ABB7DB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53BA79" wp14:editId="415C1053">
                <wp:simplePos x="0" y="0"/>
                <wp:positionH relativeFrom="column">
                  <wp:posOffset>4708251</wp:posOffset>
                </wp:positionH>
                <wp:positionV relativeFrom="paragraph">
                  <wp:posOffset>4554237</wp:posOffset>
                </wp:positionV>
                <wp:extent cx="518984" cy="164757"/>
                <wp:effectExtent l="19050" t="19050" r="1460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07F6" id="矩形 10" o:spid="_x0000_s1026" style="position:absolute;left:0;text-align:left;margin-left:370.75pt;margin-top:358.6pt;width:40.85pt;height:1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78FCA95" wp14:editId="2F8743B2">
            <wp:extent cx="5190490" cy="4775272"/>
            <wp:effectExtent l="19050" t="19050" r="10160" b="2540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749" cy="47819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414EE876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19A238E3" w14:textId="14D6E0FF" w:rsidR="00EA5491" w:rsidRDefault="00EA5491" w:rsidP="00FD628A">
      <w:pPr>
        <w:pStyle w:val="1e"/>
      </w:pPr>
      <w:r>
        <w:rPr>
          <w:noProof/>
        </w:rPr>
        <w:drawing>
          <wp:inline distT="0" distB="0" distL="0" distR="0" wp14:anchorId="12825940" wp14:editId="454432B7">
            <wp:extent cx="4059555" cy="2972778"/>
            <wp:effectExtent l="19050" t="19050" r="17145" b="1841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279" cy="29938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4A6FB91D" w:rsidR="00EB5212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889CBB4">
                <wp:simplePos x="0" y="0"/>
                <wp:positionH relativeFrom="column">
                  <wp:posOffset>2591091</wp:posOffset>
                </wp:positionH>
                <wp:positionV relativeFrom="paragraph">
                  <wp:posOffset>181696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577D" id="矩形 11" o:spid="_x0000_s1026" style="position:absolute;left:0;text-align:left;margin-left:204pt;margin-top:14.3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o8MDZeEAAAAJAQAADwAA&#10;AAAAAAAAAAAAAAAEBQAAZHJzL2Rvd25yZXYueG1sUEsFBgAAAAAEAAQA8wAAABIGAAAAAA=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7B8809D4" wp14:editId="5692D8AF">
            <wp:extent cx="5190490" cy="2783197"/>
            <wp:effectExtent l="19050" t="19050" r="10160" b="1778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27924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40D89137" w14:textId="0481E10B" w:rsidR="00B952DD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12499F0D">
                <wp:simplePos x="0" y="0"/>
                <wp:positionH relativeFrom="column">
                  <wp:posOffset>820163</wp:posOffset>
                </wp:positionH>
                <wp:positionV relativeFrom="paragraph">
                  <wp:posOffset>990017</wp:posOffset>
                </wp:positionV>
                <wp:extent cx="5051803" cy="398248"/>
                <wp:effectExtent l="19050" t="19050" r="1587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0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DEC6" id="矩形 12" o:spid="_x0000_s1026" style="position:absolute;left:0;text-align:left;margin-left:64.6pt;margin-top:77.95pt;width:397.8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3949FD75" wp14:editId="481B737E">
            <wp:extent cx="5233035" cy="4268194"/>
            <wp:effectExtent l="19050" t="19050" r="24765" b="184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6313" cy="427902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45411" w14:textId="4FAB2C47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系统继续启动，具体如下：</w:t>
      </w:r>
    </w:p>
    <w:p w14:paraId="4CD39068" w14:textId="2D478D92" w:rsidR="00B952DD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4C465A5C">
                <wp:simplePos x="0" y="0"/>
                <wp:positionH relativeFrom="column">
                  <wp:posOffset>663266</wp:posOffset>
                </wp:positionH>
                <wp:positionV relativeFrom="paragraph">
                  <wp:posOffset>682642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C3EA" id="矩形 14" o:spid="_x0000_s1026" style="position:absolute;left:0;text-align:left;margin-left:52.25pt;margin-top:53.7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6884C592" wp14:editId="45EDD2D2">
            <wp:extent cx="5130165" cy="1992343"/>
            <wp:effectExtent l="19050" t="19050" r="13335" b="273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3996" cy="202101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AE710C6" w14:textId="17071208" w:rsidR="008663F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252D5516">
                <wp:simplePos x="0" y="0"/>
                <wp:positionH relativeFrom="column">
                  <wp:posOffset>638535</wp:posOffset>
                </wp:positionH>
                <wp:positionV relativeFrom="paragraph">
                  <wp:posOffset>682093</wp:posOffset>
                </wp:positionV>
                <wp:extent cx="1188102" cy="296305"/>
                <wp:effectExtent l="19050" t="19050" r="1206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96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3202" id="矩形 15" o:spid="_x0000_s1026" style="position:absolute;left:0;text-align:left;margin-left:50.3pt;margin-top:53.7pt;width:93.55pt;height:2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" filled="f" strokecolor="#c7000b" strokeweight="2.25pt"/>
            </w:pict>
          </mc:Fallback>
        </mc:AlternateContent>
      </w:r>
      <w:r w:rsidR="008663F1">
        <w:rPr>
          <w:noProof/>
        </w:rPr>
        <w:drawing>
          <wp:inline distT="0" distB="0" distL="0" distR="0" wp14:anchorId="7A9C8047" wp14:editId="116E691B">
            <wp:extent cx="5190490" cy="1537544"/>
            <wp:effectExtent l="19050" t="19050" r="10160" b="2476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154349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E97F7B8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</w:t>
      </w:r>
      <w:proofErr w:type="spellStart"/>
      <w:r>
        <w:rPr>
          <w:shd w:val="clear" w:color="auto" w:fill="FFFFFF"/>
        </w:rPr>
        <w:t>passwd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 xml:space="preserve">192.168.56.108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50" w:name="_Toc47516447"/>
      <w:bookmarkStart w:id="51" w:name="_Toc51158845"/>
      <w:bookmarkStart w:id="52" w:name="_Toc93503027"/>
      <w:r w:rsidRPr="00894139">
        <w:rPr>
          <w:rFonts w:ascii="Huawei Sans" w:hAnsi="Huawei Sans" w:cs="Huawei Sans"/>
        </w:rPr>
        <w:lastRenderedPageBreak/>
        <w:t>数据库使用</w:t>
      </w:r>
      <w:bookmarkEnd w:id="50"/>
      <w:bookmarkEnd w:id="51"/>
      <w:bookmarkEnd w:id="52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3" w:name="_Toc47516448"/>
      <w:bookmarkStart w:id="54" w:name="_Toc51158846"/>
      <w:bookmarkStart w:id="55" w:name="_Toc93503028"/>
      <w:r w:rsidRPr="00894139">
        <w:rPr>
          <w:rFonts w:ascii="Huawei Sans" w:hAnsi="Huawei Sans" w:cs="Huawei Sans"/>
        </w:rPr>
        <w:t>前提条件</w:t>
      </w:r>
      <w:bookmarkEnd w:id="53"/>
      <w:bookmarkEnd w:id="54"/>
      <w:bookmarkEnd w:id="55"/>
    </w:p>
    <w:p w14:paraId="3C6279B6" w14:textId="77777777" w:rsidR="006E7B5C" w:rsidRDefault="006E7B5C" w:rsidP="00AF44AC">
      <w:pPr>
        <w:pStyle w:val="41"/>
        <w:rPr>
          <w:rFonts w:hint="eastAsia"/>
        </w:rPr>
      </w:pPr>
      <w:r w:rsidRPr="0053549F">
        <w:t>openGauss</w:t>
      </w:r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r>
        <w:rPr>
          <w:rFonts w:hint="eastAsia"/>
        </w:rPr>
        <w:t>openGauss</w:t>
      </w:r>
      <w:r>
        <w:rPr>
          <w:rFonts w:hint="eastAsia"/>
        </w:rPr>
        <w:t>数据库的基本使用，需要掌握</w:t>
      </w:r>
      <w:r>
        <w:rPr>
          <w:rFonts w:hint="eastAsia"/>
        </w:rPr>
        <w:t>openGauss</w:t>
      </w:r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r>
        <w:rPr>
          <w:rFonts w:hint="eastAsia"/>
        </w:rPr>
        <w:t>openGauss</w:t>
      </w:r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6" w:name="_Toc51158847"/>
      <w:bookmarkStart w:id="57" w:name="_Toc93503029"/>
      <w:r w:rsidRPr="00894139">
        <w:rPr>
          <w:rFonts w:ascii="Huawei Sans" w:hAnsi="Huawei Sans" w:cs="Huawei Sans"/>
        </w:rPr>
        <w:t>操作步骤</w:t>
      </w:r>
      <w:bookmarkEnd w:id="56"/>
      <w:bookmarkEnd w:id="57"/>
    </w:p>
    <w:p w14:paraId="70C0559B" w14:textId="00F6D78B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192.168.56.108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18B78E4B" w14:textId="69867DF3" w:rsidR="00732A07" w:rsidRDefault="00732A07" w:rsidP="00FD628A">
      <w:pPr>
        <w:pStyle w:val="1e"/>
      </w:pPr>
      <w:r>
        <w:rPr>
          <w:noProof/>
        </w:rPr>
        <w:lastRenderedPageBreak/>
        <w:drawing>
          <wp:inline distT="0" distB="0" distL="0" distR="0" wp14:anchorId="679AD3DA" wp14:editId="68AE141E">
            <wp:extent cx="3978888" cy="3636811"/>
            <wp:effectExtent l="19050" t="19050" r="22225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6022" cy="36616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6545312B" w:rsidR="006E7B5C" w:rsidRPr="00894139" w:rsidRDefault="00746113" w:rsidP="00FD628A">
      <w:pPr>
        <w:pStyle w:val="affffc"/>
      </w:pPr>
      <w:r w:rsidRPr="00B341A2">
        <w:t>[root@ecs</w:t>
      </w:r>
      <w:r w:rsidRPr="0053549F">
        <w:t>-c9bf</w:t>
      </w:r>
      <w:r w:rsidRPr="00894139">
        <w:rPr>
          <w:snapToGrid w:val="0"/>
        </w:rPr>
        <w:t xml:space="preserve"> ~]</w:t>
      </w:r>
      <w:r w:rsidRPr="00B341A2">
        <w:t>#</w:t>
      </w:r>
      <w:r>
        <w:t xml:space="preserve"> </w:t>
      </w:r>
      <w:proofErr w:type="spellStart"/>
      <w:proofErr w:type="gramStart"/>
      <w:r w:rsidR="006E7B5C" w:rsidRPr="00746113">
        <w:rPr>
          <w:b/>
          <w:snapToGrid w:val="0"/>
          <w:color w:val="C7000B"/>
        </w:rPr>
        <w:t>su</w:t>
      </w:r>
      <w:proofErr w:type="spellEnd"/>
      <w:proofErr w:type="gramEnd"/>
      <w:r w:rsidR="006E7B5C" w:rsidRPr="00746113">
        <w:rPr>
          <w:b/>
          <w:snapToGrid w:val="0"/>
          <w:color w:val="C7000B"/>
        </w:rPr>
        <w:t xml:space="preserve"> - </w:t>
      </w:r>
      <w:proofErr w:type="spellStart"/>
      <w:r w:rsidR="006E7B5C" w:rsidRPr="00746113">
        <w:rPr>
          <w:b/>
          <w:snapToGrid w:val="0"/>
          <w:color w:val="C7000B"/>
        </w:rPr>
        <w:t>omm</w:t>
      </w:r>
      <w:proofErr w:type="spellEnd"/>
      <w:r w:rsidR="006E7B5C" w:rsidRPr="00746113">
        <w:rPr>
          <w:b/>
          <w:snapToGrid w:val="0"/>
          <w:color w:val="C7000B"/>
        </w:rPr>
        <w:t xml:space="preserve"> </w:t>
      </w:r>
      <w:r w:rsidR="006E7B5C" w:rsidRPr="00746113">
        <w:rPr>
          <w:snapToGrid w:val="0"/>
          <w:color w:val="C7000B"/>
        </w:rPr>
        <w:t xml:space="preserve">  </w:t>
      </w:r>
      <w:r w:rsidR="006E7B5C" w:rsidRPr="00894139">
        <w:t xml:space="preserve">                                                             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77777777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[omm@ecs-c9bf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41AFF1E5" w14:textId="25DAD6C0" w:rsidR="009C419F" w:rsidRPr="00894139" w:rsidRDefault="009C419F" w:rsidP="009C419F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启动</w:t>
      </w:r>
      <w:r w:rsidRPr="00894139">
        <w:t>成功。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66BBF49D" w:rsidR="006E7B5C" w:rsidRPr="00894139" w:rsidRDefault="00746113" w:rsidP="00FD628A">
      <w:pPr>
        <w:pStyle w:val="affffc"/>
      </w:pPr>
      <w:r w:rsidRPr="00894139">
        <w:rPr>
          <w:snapToGrid w:val="0"/>
        </w:rPr>
        <w:t>[omm@ecs-c9bf ~]$</w:t>
      </w:r>
      <w:proofErr w:type="spellStart"/>
      <w:r w:rsidR="006E7B5C" w:rsidRPr="00871029">
        <w:rPr>
          <w:b/>
          <w:snapToGrid w:val="0"/>
          <w:color w:val="C7000B"/>
        </w:rPr>
        <w:t>gsql</w:t>
      </w:r>
      <w:proofErr w:type="spellEnd"/>
      <w:r w:rsidR="006E7B5C" w:rsidRPr="00871029">
        <w:rPr>
          <w:b/>
          <w:snapToGrid w:val="0"/>
          <w:color w:val="C7000B"/>
        </w:rPr>
        <w:t xml:space="preserve"> -d </w:t>
      </w:r>
      <w:proofErr w:type="spellStart"/>
      <w:r w:rsidR="006E7B5C" w:rsidRPr="00871029">
        <w:rPr>
          <w:b/>
          <w:snapToGrid w:val="0"/>
          <w:color w:val="C7000B"/>
        </w:rPr>
        <w:t>postgres</w:t>
      </w:r>
      <w:proofErr w:type="spellEnd"/>
      <w:r w:rsidR="006E7B5C" w:rsidRPr="00871029">
        <w:rPr>
          <w:b/>
          <w:snapToGrid w:val="0"/>
          <w:color w:val="C7000B"/>
        </w:rPr>
        <w:t xml:space="preserve"> -p 26000 -r      </w:t>
      </w:r>
      <w:r w:rsidR="006E7B5C" w:rsidRPr="00894139">
        <w:t xml:space="preserve">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6E630AF5" w14:textId="406D290D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((openGauss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postgres</w:t>
      </w:r>
      <w:proofErr w:type="spellEnd"/>
      <w:r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lastRenderedPageBreak/>
        <w:t>其中，</w:t>
      </w:r>
      <w:proofErr w:type="spellStart"/>
      <w:r w:rsidRPr="00894139">
        <w:t>postgres</w:t>
      </w:r>
      <w:proofErr w:type="spellEnd"/>
      <w:r w:rsidRPr="00894139">
        <w:t>为</w:t>
      </w:r>
      <w:r w:rsidRPr="00894139">
        <w:t>openGauss</w:t>
      </w:r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r w:rsidRPr="00894139">
        <w:t>openGauss</w:t>
      </w:r>
      <w:r w:rsidRPr="00894139">
        <w:t>的实际情况做替换，请确认连接信息获取。</w:t>
      </w:r>
    </w:p>
    <w:p w14:paraId="19570756" w14:textId="77777777" w:rsidR="006E7B5C" w:rsidRPr="00894139" w:rsidRDefault="006E7B5C" w:rsidP="007E17D2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r w:rsidRPr="00894139">
        <w:t>openGauss</w:t>
      </w:r>
      <w:r w:rsidRPr="00894139">
        <w:t>数据库提供的命令行方式的数据库连接工具。</w:t>
      </w:r>
    </w:p>
    <w:p w14:paraId="1021DD1F" w14:textId="26AF4CC6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56311A" w:rsidRPr="001D5055">
        <w:t>Bigdata@123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7E2CA6AE" w14:textId="17E0E7FD" w:rsidR="006E7B5C" w:rsidRPr="00871029" w:rsidRDefault="006E7B5C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alter role </w:t>
      </w:r>
      <w:proofErr w:type="spellStart"/>
      <w:r w:rsidRPr="00871029">
        <w:rPr>
          <w:b/>
          <w:snapToGrid w:val="0"/>
          <w:color w:val="C7000B"/>
        </w:rPr>
        <w:t>omm</w:t>
      </w:r>
      <w:proofErr w:type="spellEnd"/>
      <w:r w:rsidRPr="00871029">
        <w:rPr>
          <w:b/>
          <w:snapToGrid w:val="0"/>
          <w:color w:val="C7000B"/>
        </w:rPr>
        <w:t xml:space="preserve"> identified by</w:t>
      </w:r>
      <w:r w:rsidR="0056311A" w:rsidRPr="00871029">
        <w:rPr>
          <w:b/>
          <w:snapToGrid w:val="0"/>
          <w:color w:val="C7000B"/>
        </w:rPr>
        <w:t xml:space="preserve"> 'openGauss@123</w:t>
      </w:r>
      <w:r w:rsidR="004A0EBF" w:rsidRPr="00871029">
        <w:rPr>
          <w:b/>
          <w:snapToGrid w:val="0"/>
          <w:color w:val="C7000B"/>
        </w:rPr>
        <w:t>4</w:t>
      </w:r>
      <w:r w:rsidR="0056311A" w:rsidRPr="00871029">
        <w:rPr>
          <w:b/>
          <w:snapToGrid w:val="0"/>
          <w:color w:val="C7000B"/>
        </w:rPr>
        <w:t xml:space="preserve">'  </w:t>
      </w:r>
      <w:r w:rsidRPr="00871029">
        <w:rPr>
          <w:b/>
          <w:snapToGrid w:val="0"/>
          <w:color w:val="C7000B"/>
        </w:rPr>
        <w:t xml:space="preserve">replace </w:t>
      </w:r>
      <w:r w:rsidR="0056311A" w:rsidRPr="00871029">
        <w:rPr>
          <w:b/>
          <w:snapToGrid w:val="0"/>
          <w:color w:val="C7000B"/>
        </w:rPr>
        <w:t>'</w:t>
      </w:r>
      <w:r w:rsidR="0033505E" w:rsidRPr="00871029">
        <w:rPr>
          <w:b/>
          <w:snapToGrid w:val="0"/>
          <w:color w:val="C7000B"/>
        </w:rPr>
        <w:t>openGauss@123</w:t>
      </w:r>
      <w:r w:rsidR="0056311A" w:rsidRPr="00871029">
        <w:rPr>
          <w:b/>
          <w:snapToGrid w:val="0"/>
          <w:color w:val="C7000B"/>
        </w:rPr>
        <w:t>'</w:t>
      </w:r>
      <w:r w:rsidRPr="00871029">
        <w:rPr>
          <w:b/>
          <w:snapToGrid w:val="0"/>
          <w:color w:val="C7000B"/>
        </w:rPr>
        <w:t>;</w:t>
      </w:r>
    </w:p>
    <w:p w14:paraId="1EA49829" w14:textId="341C9C38" w:rsidR="007E17D2" w:rsidRPr="00894139" w:rsidRDefault="007E17D2" w:rsidP="007E17D2">
      <w:pPr>
        <w:pStyle w:val="1e"/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r w:rsidRPr="00894139">
        <w:t>openGauss</w:t>
      </w:r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77777777" w:rsidR="006E7B5C" w:rsidRPr="00894139" w:rsidRDefault="006E7B5C" w:rsidP="00FD628A">
      <w:pPr>
        <w:pStyle w:val="affffc"/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CREATE USER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WITH PASSWORD "Bigdata@123";      </w:t>
      </w:r>
      <w:r w:rsidRPr="00894139">
        <w:t xml:space="preserve">     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77777777" w:rsidR="006E7B5C" w:rsidRPr="00894139" w:rsidRDefault="006E7B5C" w:rsidP="00FD628A">
      <w:pPr>
        <w:pStyle w:val="affffc"/>
      </w:pPr>
      <w:r w:rsidRPr="00894139">
        <w:t xml:space="preserve">CREATE ROLE                                                                </w:t>
      </w:r>
    </w:p>
    <w:p w14:paraId="770D59D5" w14:textId="77777777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77777777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 xml:space="preserve">=# </w:t>
      </w:r>
      <w:r w:rsidRPr="00871029">
        <w:rPr>
          <w:b/>
          <w:snapToGrid w:val="0"/>
          <w:color w:val="C7000B"/>
        </w:rPr>
        <w:t xml:space="preserve">CREATE DATABASE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OWNER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  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77777777" w:rsidR="006E7B5C" w:rsidRPr="00894139" w:rsidRDefault="006E7B5C" w:rsidP="00FD628A">
      <w:pPr>
        <w:pStyle w:val="affffc"/>
      </w:pPr>
      <w:r w:rsidRPr="00894139">
        <w:t xml:space="preserve">CREATE DATABASE                                                          </w:t>
      </w:r>
    </w:p>
    <w:p w14:paraId="67942E63" w14:textId="77777777" w:rsidR="006E7B5C" w:rsidRPr="00894139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数据库后，就可以按如下方法退出</w:t>
      </w:r>
      <w:proofErr w:type="spellStart"/>
      <w:r w:rsidRPr="00894139">
        <w:t>postgres</w:t>
      </w:r>
      <w:proofErr w:type="spellEnd"/>
      <w:r w:rsidRPr="00894139">
        <w:t>数据库，使用新用户连接到此数据库执行接下来的创建表等操作。当然，也可以选择继续在默认的</w:t>
      </w:r>
      <w:proofErr w:type="spellStart"/>
      <w:r w:rsidRPr="00894139">
        <w:t>postgres</w:t>
      </w:r>
      <w:proofErr w:type="spellEnd"/>
      <w:r w:rsidRPr="00894139">
        <w:t>数据库下做后续的体验。</w:t>
      </w:r>
    </w:p>
    <w:p w14:paraId="3AC47158" w14:textId="667F151E" w:rsidR="006E7B5C" w:rsidRPr="00871029" w:rsidRDefault="007E17D2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</w:t>
      </w:r>
      <w:r w:rsidR="006E7B5C" w:rsidRPr="00871029">
        <w:rPr>
          <w:b/>
          <w:snapToGrid w:val="0"/>
          <w:color w:val="C7000B"/>
        </w:rPr>
        <w:t xml:space="preserve">\q </w:t>
      </w:r>
    </w:p>
    <w:p w14:paraId="71346218" w14:textId="3B52B3F2" w:rsidR="007E17D2" w:rsidRDefault="007E17D2" w:rsidP="007E17D2">
      <w:pPr>
        <w:pStyle w:val="1e"/>
        <w:rPr>
          <w:snapToGrid w:val="0"/>
        </w:rPr>
      </w:pPr>
      <w:r w:rsidRPr="00894139">
        <w:t>连接</w:t>
      </w:r>
      <w:proofErr w:type="spellStart"/>
      <w:r w:rsidRPr="00894139">
        <w:t>db_tpcc</w:t>
      </w:r>
      <w:proofErr w:type="spellEnd"/>
      <w:r w:rsidRPr="00894139">
        <w:t>数据库</w:t>
      </w:r>
      <w:r>
        <w:rPr>
          <w:rFonts w:hint="eastAsia"/>
        </w:rPr>
        <w:t>。</w:t>
      </w:r>
    </w:p>
    <w:p w14:paraId="1D3D0D98" w14:textId="01A41BB3" w:rsidR="006E7B5C" w:rsidRPr="00871029" w:rsidRDefault="006E7B5C" w:rsidP="007E17D2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71029">
        <w:rPr>
          <w:b/>
          <w:snapToGrid w:val="0"/>
          <w:color w:val="C7000B"/>
        </w:rPr>
        <w:t>gsql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-d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-p 26000 -U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-W Bigdata@123  -r</w:t>
      </w:r>
    </w:p>
    <w:p w14:paraId="070842ED" w14:textId="28B8106D" w:rsidR="007E17D2" w:rsidRPr="00894139" w:rsidRDefault="007E17D2" w:rsidP="007E17D2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连接</w:t>
      </w:r>
      <w:r w:rsidRPr="00894139">
        <w:t>成功。</w:t>
      </w:r>
    </w:p>
    <w:p w14:paraId="4A3F44C7" w14:textId="63AB2B2B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((openGauss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</w:r>
      <w:r w:rsidRPr="00894139">
        <w:rPr>
          <w:snapToGrid w:val="0"/>
        </w:rPr>
        <w:lastRenderedPageBreak/>
        <w:t xml:space="preserve">Type "help" for help. </w:t>
      </w:r>
      <w:r w:rsidRPr="00894139">
        <w:rPr>
          <w:snapToGrid w:val="0"/>
        </w:rPr>
        <w:br/>
        <w:t xml:space="preserve"> 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 xml:space="preserve">=&gt; </w:t>
      </w:r>
      <w:r w:rsidRPr="00871029">
        <w:rPr>
          <w:b/>
          <w:snapToGrid w:val="0"/>
          <w:color w:val="C7000B"/>
        </w:rPr>
        <w:t xml:space="preserve">CREATE SCHEMA </w:t>
      </w:r>
      <w:proofErr w:type="spellStart"/>
      <w:proofErr w:type="gramStart"/>
      <w:r w:rsidRPr="00871029">
        <w:rPr>
          <w:b/>
          <w:snapToGrid w:val="0"/>
          <w:color w:val="C7000B"/>
        </w:rPr>
        <w:t>joe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AUTHORIZATION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77777777" w:rsidR="006E7B5C" w:rsidRPr="00894139" w:rsidRDefault="006E7B5C" w:rsidP="00FD628A">
      <w:pPr>
        <w:pStyle w:val="affffc"/>
      </w:pPr>
      <w:r w:rsidRPr="00894139">
        <w:t xml:space="preserve">CREATE SCHEMA                                                     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59C9426B" w14:textId="77777777" w:rsidR="00951539" w:rsidRPr="00871029" w:rsidRDefault="008C6393" w:rsidP="00FD628A">
      <w:pPr>
        <w:pStyle w:val="affffc"/>
        <w:rPr>
          <w:b/>
          <w:snapToGrid w:val="0"/>
          <w:color w:val="C7000B"/>
        </w:rPr>
      </w:pPr>
      <w:proofErr w:type="spellStart"/>
      <w:r>
        <w:t>db_tpcc</w:t>
      </w:r>
      <w:proofErr w:type="spellEnd"/>
      <w:r>
        <w:t xml:space="preserve">=&gt; </w:t>
      </w:r>
      <w:r w:rsidR="006E7B5C" w:rsidRPr="00871029">
        <w:rPr>
          <w:b/>
          <w:snapToGrid w:val="0"/>
          <w:color w:val="C7000B"/>
        </w:rPr>
        <w:t xml:space="preserve">CREATE TABLE </w:t>
      </w:r>
      <w:proofErr w:type="spellStart"/>
      <w:r w:rsidR="006E7B5C" w:rsidRPr="00871029">
        <w:rPr>
          <w:b/>
          <w:snapToGrid w:val="0"/>
          <w:color w:val="C7000B"/>
        </w:rPr>
        <w:t>mytable</w:t>
      </w:r>
      <w:proofErr w:type="spellEnd"/>
      <w:r w:rsidR="006E7B5C" w:rsidRPr="00871029">
        <w:rPr>
          <w:b/>
          <w:snapToGrid w:val="0"/>
          <w:color w:val="C7000B"/>
        </w:rPr>
        <w:t xml:space="preserve"> (</w:t>
      </w:r>
      <w:proofErr w:type="spellStart"/>
      <w:r w:rsidR="006E7B5C" w:rsidRPr="00871029">
        <w:rPr>
          <w:b/>
          <w:snapToGrid w:val="0"/>
          <w:color w:val="C7000B"/>
        </w:rPr>
        <w:t>firstcol</w:t>
      </w:r>
      <w:proofErr w:type="spellEnd"/>
      <w:r w:rsidR="006E7B5C" w:rsidRPr="00871029">
        <w:rPr>
          <w:b/>
          <w:snapToGrid w:val="0"/>
          <w:color w:val="C7000B"/>
        </w:rPr>
        <w:t xml:space="preserve"> </w:t>
      </w:r>
      <w:proofErr w:type="spellStart"/>
      <w:r w:rsidR="006E7B5C" w:rsidRPr="00871029">
        <w:rPr>
          <w:b/>
          <w:snapToGrid w:val="0"/>
          <w:color w:val="C7000B"/>
        </w:rPr>
        <w:t>int</w:t>
      </w:r>
      <w:proofErr w:type="spellEnd"/>
      <w:r w:rsidR="006E7B5C" w:rsidRPr="00871029">
        <w:rPr>
          <w:b/>
          <w:snapToGrid w:val="0"/>
          <w:color w:val="C7000B"/>
        </w:rPr>
        <w:t xml:space="preserve">); </w:t>
      </w:r>
    </w:p>
    <w:p w14:paraId="277B52F5" w14:textId="412A3E5F" w:rsidR="00951539" w:rsidRPr="00894139" w:rsidRDefault="00951539" w:rsidP="00951539">
      <w:pPr>
        <w:pStyle w:val="1e"/>
      </w:pPr>
      <w:r w:rsidRPr="00894139">
        <w:t>当结果显示为如下信息，则表示创建成功。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871029">
        <w:rPr>
          <w:b/>
          <w:snapToGrid w:val="0"/>
          <w:color w:val="C7000B"/>
        </w:rPr>
        <w:t xml:space="preserve"> INSERT INTO </w:t>
      </w:r>
      <w:proofErr w:type="spellStart"/>
      <w:r w:rsidRPr="00871029">
        <w:rPr>
          <w:b/>
          <w:snapToGrid w:val="0"/>
          <w:color w:val="C7000B"/>
        </w:rPr>
        <w:t>mytable</w:t>
      </w:r>
      <w:proofErr w:type="spellEnd"/>
      <w:r w:rsidRPr="00871029">
        <w:rPr>
          <w:b/>
          <w:snapToGrid w:val="0"/>
          <w:color w:val="C7000B"/>
        </w:rPr>
        <w:t xml:space="preserve"> values (100);       </w:t>
      </w:r>
      <w:r w:rsidRPr="00894139">
        <w:t xml:space="preserve">               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77777777" w:rsidR="006E7B5C" w:rsidRPr="00894139" w:rsidRDefault="006E7B5C" w:rsidP="00FD628A">
      <w:pPr>
        <w:pStyle w:val="affffc"/>
      </w:pPr>
      <w:r w:rsidRPr="00894139">
        <w:t xml:space="preserve">INSERT 0 1                                                      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5DBFFC32" w14:textId="77777777" w:rsidR="002B1A8A" w:rsidRDefault="006E7B5C" w:rsidP="00FD628A">
      <w:pPr>
        <w:pStyle w:val="affffc"/>
        <w:rPr>
          <w:snapToGrid w:val="0"/>
          <w:color w:val="C7000B"/>
        </w:rPr>
      </w:pP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A76068">
        <w:rPr>
          <w:b/>
          <w:snapToGrid w:val="0"/>
          <w:color w:val="C7000B"/>
        </w:rPr>
        <w:t xml:space="preserve">SELECT * from </w:t>
      </w:r>
      <w:proofErr w:type="spellStart"/>
      <w:r w:rsidRPr="00A76068">
        <w:rPr>
          <w:b/>
          <w:snapToGrid w:val="0"/>
          <w:color w:val="C7000B"/>
        </w:rPr>
        <w:t>mytable</w:t>
      </w:r>
      <w:proofErr w:type="spellEnd"/>
      <w:r w:rsidRPr="00A76068">
        <w:rPr>
          <w:b/>
          <w:snapToGrid w:val="0"/>
          <w:color w:val="C7000B"/>
        </w:rPr>
        <w:t>;</w:t>
      </w:r>
      <w:r w:rsidRPr="000C060D">
        <w:rPr>
          <w:snapToGrid w:val="0"/>
          <w:color w:val="C7000B"/>
        </w:rPr>
        <w:t xml:space="preserve"> </w:t>
      </w:r>
    </w:p>
    <w:p w14:paraId="33C3EC71" w14:textId="3E147843" w:rsidR="00A76068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br/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2EF15E1A" w14:textId="153E775F" w:rsidR="00A76068" w:rsidRPr="00894139" w:rsidRDefault="00A76068" w:rsidP="00A76068">
      <w:pPr>
        <w:pStyle w:val="30"/>
      </w:pPr>
      <w:r>
        <w:t>退出数据库</w:t>
      </w:r>
      <w:r w:rsidRPr="00894139">
        <w:t>。</w:t>
      </w:r>
    </w:p>
    <w:p w14:paraId="7CB3E7FA" w14:textId="77777777" w:rsidR="00A76068" w:rsidRPr="00871029" w:rsidRDefault="00A76068" w:rsidP="00A76068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\q 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3D3FD018" w:rsidR="00BD2951" w:rsidRDefault="00BD295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8" w:name="_Toc51057497"/>
      <w:bookmarkStart w:id="59" w:name="_Toc51158863"/>
      <w:bookmarkStart w:id="60" w:name="_Toc93503030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openGauss</w:t>
      </w:r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93503031"/>
      <w:r>
        <w:t>查看数据库对象</w:t>
      </w:r>
      <w:bookmarkEnd w:id="61"/>
      <w:bookmarkEnd w:id="62"/>
      <w:bookmarkEnd w:id="63"/>
      <w:bookmarkEnd w:id="64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086DE62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lastRenderedPageBreak/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93503032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7777777" w:rsidR="00B952DD" w:rsidRPr="00EB5212" w:rsidRDefault="00B952DD" w:rsidP="00FD628A">
      <w:pPr>
        <w:pStyle w:val="1e"/>
      </w:pPr>
    </w:p>
    <w:sectPr w:rsidR="00B952DD" w:rsidRPr="00EB5212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AB1F5" w14:textId="77777777" w:rsidR="00440616" w:rsidRDefault="00440616" w:rsidP="00940D2A">
      <w:pPr>
        <w:spacing w:before="0" w:after="0" w:line="240" w:lineRule="auto"/>
      </w:pPr>
      <w:r>
        <w:separator/>
      </w:r>
    </w:p>
  </w:endnote>
  <w:endnote w:type="continuationSeparator" w:id="0">
    <w:p w14:paraId="282EF55A" w14:textId="77777777" w:rsidR="00440616" w:rsidRDefault="0044061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B75E7" w14:textId="77777777" w:rsidR="00440616" w:rsidRDefault="0044061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37A8B36" w14:textId="77777777" w:rsidR="00440616" w:rsidRDefault="0044061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781412BB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0F95785D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F76F6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DF0CDB">
            <w:rPr>
              <w:rFonts w:ascii="Huawei Sans" w:eastAsia="方正兰亭黑简体" w:hAnsi="Huawei Sans" w:cs="Huawei Sans" w:hint="eastAsia"/>
              <w:noProof/>
            </w:rPr>
            <w:t>C</w:t>
          </w:r>
          <w:r w:rsidR="00DF0CDB">
            <w:rPr>
              <w:rFonts w:ascii="Huawei Sans" w:eastAsia="方正兰亭黑简体" w:hAnsi="Huawei Sans" w:cs="Huawei Sans"/>
              <w:noProof/>
            </w:rPr>
            <w:t>entOS+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823B0">
            <w:rPr>
              <w:rFonts w:ascii="HuaweiSans-Regular" w:eastAsia="方正兰亭黑简体" w:hAnsi="HuaweiSans-Regular" w:hint="eastAsia"/>
              <w:noProof/>
            </w:rPr>
            <w:t>16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B76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01B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1207"/>
    <w:rsid w:val="0005157D"/>
    <w:rsid w:val="00051A7C"/>
    <w:rsid w:val="00051CA2"/>
    <w:rsid w:val="00052608"/>
    <w:rsid w:val="000535E5"/>
    <w:rsid w:val="00054DE4"/>
    <w:rsid w:val="00055864"/>
    <w:rsid w:val="00060A17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683"/>
    <w:rsid w:val="000F536E"/>
    <w:rsid w:val="000F5433"/>
    <w:rsid w:val="000F5BFB"/>
    <w:rsid w:val="000F6AA5"/>
    <w:rsid w:val="000F6E3D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2FC0"/>
    <w:rsid w:val="00124327"/>
    <w:rsid w:val="00125657"/>
    <w:rsid w:val="00131CAC"/>
    <w:rsid w:val="00134805"/>
    <w:rsid w:val="00135B97"/>
    <w:rsid w:val="00135C53"/>
    <w:rsid w:val="00136A77"/>
    <w:rsid w:val="00140BD0"/>
    <w:rsid w:val="00141351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273A"/>
    <w:rsid w:val="00154ACF"/>
    <w:rsid w:val="00156275"/>
    <w:rsid w:val="00156F51"/>
    <w:rsid w:val="00160729"/>
    <w:rsid w:val="00161BC3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D3A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30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1A8A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5029"/>
    <w:rsid w:val="003267BB"/>
    <w:rsid w:val="00327963"/>
    <w:rsid w:val="00327A89"/>
    <w:rsid w:val="00332B2D"/>
    <w:rsid w:val="003344D9"/>
    <w:rsid w:val="0033505E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792"/>
    <w:rsid w:val="00361D7E"/>
    <w:rsid w:val="00361F14"/>
    <w:rsid w:val="0036218F"/>
    <w:rsid w:val="00362546"/>
    <w:rsid w:val="003629CB"/>
    <w:rsid w:val="00362BAD"/>
    <w:rsid w:val="00362CA9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55D6"/>
    <w:rsid w:val="003959B9"/>
    <w:rsid w:val="00395E30"/>
    <w:rsid w:val="0039711D"/>
    <w:rsid w:val="003A104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B76F1"/>
    <w:rsid w:val="003C08CB"/>
    <w:rsid w:val="003C0AE4"/>
    <w:rsid w:val="003C1978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616"/>
    <w:rsid w:val="00440AA8"/>
    <w:rsid w:val="00441468"/>
    <w:rsid w:val="00441D72"/>
    <w:rsid w:val="004432E7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90EDD"/>
    <w:rsid w:val="00491A2E"/>
    <w:rsid w:val="004933CE"/>
    <w:rsid w:val="004934B9"/>
    <w:rsid w:val="0049471F"/>
    <w:rsid w:val="00494754"/>
    <w:rsid w:val="0049502D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2AE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9FE"/>
    <w:rsid w:val="004E2A9A"/>
    <w:rsid w:val="004E2DD3"/>
    <w:rsid w:val="004E2FEA"/>
    <w:rsid w:val="004E305E"/>
    <w:rsid w:val="004E42D2"/>
    <w:rsid w:val="004E6EC6"/>
    <w:rsid w:val="004F06FA"/>
    <w:rsid w:val="004F07B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655C"/>
    <w:rsid w:val="00507E2A"/>
    <w:rsid w:val="005135D9"/>
    <w:rsid w:val="00515EF2"/>
    <w:rsid w:val="00516B81"/>
    <w:rsid w:val="005177E6"/>
    <w:rsid w:val="0052084F"/>
    <w:rsid w:val="005214A7"/>
    <w:rsid w:val="0052243A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407C"/>
    <w:rsid w:val="0053452F"/>
    <w:rsid w:val="005350A0"/>
    <w:rsid w:val="0053549F"/>
    <w:rsid w:val="00536900"/>
    <w:rsid w:val="00536D4D"/>
    <w:rsid w:val="00537472"/>
    <w:rsid w:val="00537775"/>
    <w:rsid w:val="0053792A"/>
    <w:rsid w:val="00540570"/>
    <w:rsid w:val="00542109"/>
    <w:rsid w:val="00543273"/>
    <w:rsid w:val="00543953"/>
    <w:rsid w:val="00543A76"/>
    <w:rsid w:val="00543FDE"/>
    <w:rsid w:val="00545A3D"/>
    <w:rsid w:val="00546E64"/>
    <w:rsid w:val="00546FBA"/>
    <w:rsid w:val="005473E0"/>
    <w:rsid w:val="005476F7"/>
    <w:rsid w:val="00547873"/>
    <w:rsid w:val="00551D8B"/>
    <w:rsid w:val="0055520C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2F20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D7BAF"/>
    <w:rsid w:val="005E004F"/>
    <w:rsid w:val="005E0257"/>
    <w:rsid w:val="005E08C3"/>
    <w:rsid w:val="005E2BA8"/>
    <w:rsid w:val="005E2DD2"/>
    <w:rsid w:val="005E3C25"/>
    <w:rsid w:val="005E4B56"/>
    <w:rsid w:val="005E5310"/>
    <w:rsid w:val="005F10B1"/>
    <w:rsid w:val="005F26D0"/>
    <w:rsid w:val="005F2A85"/>
    <w:rsid w:val="005F2E32"/>
    <w:rsid w:val="005F5536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C3F"/>
    <w:rsid w:val="00611C2B"/>
    <w:rsid w:val="006120E1"/>
    <w:rsid w:val="006137CA"/>
    <w:rsid w:val="00613D31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51CE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1CA8"/>
    <w:rsid w:val="006B3459"/>
    <w:rsid w:val="006B58EE"/>
    <w:rsid w:val="006B5E98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113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5F00"/>
    <w:rsid w:val="00767143"/>
    <w:rsid w:val="0076735B"/>
    <w:rsid w:val="007673B1"/>
    <w:rsid w:val="00771F53"/>
    <w:rsid w:val="00774DDB"/>
    <w:rsid w:val="007750B2"/>
    <w:rsid w:val="00775422"/>
    <w:rsid w:val="007760CB"/>
    <w:rsid w:val="00776335"/>
    <w:rsid w:val="00776533"/>
    <w:rsid w:val="00777DFD"/>
    <w:rsid w:val="00780864"/>
    <w:rsid w:val="00781214"/>
    <w:rsid w:val="00781B39"/>
    <w:rsid w:val="007823FC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7D2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6B8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B59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65F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4AC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9CD"/>
    <w:rsid w:val="00861AD4"/>
    <w:rsid w:val="00863875"/>
    <w:rsid w:val="00864F67"/>
    <w:rsid w:val="00865C51"/>
    <w:rsid w:val="008663F1"/>
    <w:rsid w:val="00866CFB"/>
    <w:rsid w:val="00870F0E"/>
    <w:rsid w:val="00871029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2C9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6393"/>
    <w:rsid w:val="008C7F85"/>
    <w:rsid w:val="008D2C22"/>
    <w:rsid w:val="008D5BA5"/>
    <w:rsid w:val="008D76B5"/>
    <w:rsid w:val="008D7E9D"/>
    <w:rsid w:val="008E0285"/>
    <w:rsid w:val="008E0E60"/>
    <w:rsid w:val="008E275A"/>
    <w:rsid w:val="008E322E"/>
    <w:rsid w:val="008E5FC1"/>
    <w:rsid w:val="008E6235"/>
    <w:rsid w:val="008E68BA"/>
    <w:rsid w:val="008E72B4"/>
    <w:rsid w:val="008F16B8"/>
    <w:rsid w:val="008F1F5A"/>
    <w:rsid w:val="008F2081"/>
    <w:rsid w:val="008F2A15"/>
    <w:rsid w:val="008F31C0"/>
    <w:rsid w:val="008F5F78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7DA"/>
    <w:rsid w:val="00927944"/>
    <w:rsid w:val="009301F6"/>
    <w:rsid w:val="00931412"/>
    <w:rsid w:val="009319E8"/>
    <w:rsid w:val="00934483"/>
    <w:rsid w:val="00937764"/>
    <w:rsid w:val="009379C2"/>
    <w:rsid w:val="00940D2A"/>
    <w:rsid w:val="0094105A"/>
    <w:rsid w:val="00941295"/>
    <w:rsid w:val="00941CE0"/>
    <w:rsid w:val="00943F7A"/>
    <w:rsid w:val="00947A35"/>
    <w:rsid w:val="0095046D"/>
    <w:rsid w:val="009504E8"/>
    <w:rsid w:val="00950A31"/>
    <w:rsid w:val="00950B10"/>
    <w:rsid w:val="00951539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14A"/>
    <w:rsid w:val="009B029A"/>
    <w:rsid w:val="009B0FF3"/>
    <w:rsid w:val="009B2AEB"/>
    <w:rsid w:val="009B2E12"/>
    <w:rsid w:val="009B3539"/>
    <w:rsid w:val="009B42B5"/>
    <w:rsid w:val="009B499C"/>
    <w:rsid w:val="009B7234"/>
    <w:rsid w:val="009B7760"/>
    <w:rsid w:val="009C1BE8"/>
    <w:rsid w:val="009C3747"/>
    <w:rsid w:val="009C3A7F"/>
    <w:rsid w:val="009C3DB8"/>
    <w:rsid w:val="009C419F"/>
    <w:rsid w:val="009C4F82"/>
    <w:rsid w:val="009C53E9"/>
    <w:rsid w:val="009C6EF4"/>
    <w:rsid w:val="009C730E"/>
    <w:rsid w:val="009D0212"/>
    <w:rsid w:val="009D0D2A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551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3A7"/>
    <w:rsid w:val="00A12301"/>
    <w:rsid w:val="00A13D67"/>
    <w:rsid w:val="00A142D6"/>
    <w:rsid w:val="00A163FE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0735"/>
    <w:rsid w:val="00A32195"/>
    <w:rsid w:val="00A32693"/>
    <w:rsid w:val="00A3398E"/>
    <w:rsid w:val="00A3585E"/>
    <w:rsid w:val="00A3773D"/>
    <w:rsid w:val="00A37BAA"/>
    <w:rsid w:val="00A40542"/>
    <w:rsid w:val="00A40B3C"/>
    <w:rsid w:val="00A42333"/>
    <w:rsid w:val="00A46B36"/>
    <w:rsid w:val="00A4726A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068"/>
    <w:rsid w:val="00A76E5D"/>
    <w:rsid w:val="00A775A2"/>
    <w:rsid w:val="00A81AA1"/>
    <w:rsid w:val="00A81AF3"/>
    <w:rsid w:val="00A81EF8"/>
    <w:rsid w:val="00A82A9E"/>
    <w:rsid w:val="00A82F82"/>
    <w:rsid w:val="00A83E06"/>
    <w:rsid w:val="00A86CB6"/>
    <w:rsid w:val="00A87702"/>
    <w:rsid w:val="00A91900"/>
    <w:rsid w:val="00A91BF8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5F04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263D"/>
    <w:rsid w:val="00AE38D9"/>
    <w:rsid w:val="00AE468B"/>
    <w:rsid w:val="00AE48EC"/>
    <w:rsid w:val="00AE5AB6"/>
    <w:rsid w:val="00AE6172"/>
    <w:rsid w:val="00AE6B0F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3EC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1E5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F3B"/>
    <w:rsid w:val="00B81DEF"/>
    <w:rsid w:val="00B82A69"/>
    <w:rsid w:val="00B82F1B"/>
    <w:rsid w:val="00B83916"/>
    <w:rsid w:val="00B83DFF"/>
    <w:rsid w:val="00B8503A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951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F0D"/>
    <w:rsid w:val="00BF046A"/>
    <w:rsid w:val="00BF17B9"/>
    <w:rsid w:val="00BF1B54"/>
    <w:rsid w:val="00BF1C93"/>
    <w:rsid w:val="00BF2482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2016"/>
    <w:rsid w:val="00C030AB"/>
    <w:rsid w:val="00C03A93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37541"/>
    <w:rsid w:val="00C4034C"/>
    <w:rsid w:val="00C40614"/>
    <w:rsid w:val="00C40A04"/>
    <w:rsid w:val="00C40DD7"/>
    <w:rsid w:val="00C41742"/>
    <w:rsid w:val="00C41B58"/>
    <w:rsid w:val="00C42141"/>
    <w:rsid w:val="00C4417B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49CF"/>
    <w:rsid w:val="00C658EE"/>
    <w:rsid w:val="00C67061"/>
    <w:rsid w:val="00C672C6"/>
    <w:rsid w:val="00C71844"/>
    <w:rsid w:val="00C72048"/>
    <w:rsid w:val="00C72410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3DE"/>
    <w:rsid w:val="00C87587"/>
    <w:rsid w:val="00C9043E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4E4"/>
    <w:rsid w:val="00CA778D"/>
    <w:rsid w:val="00CB00A4"/>
    <w:rsid w:val="00CB043F"/>
    <w:rsid w:val="00CB12B5"/>
    <w:rsid w:val="00CB32ED"/>
    <w:rsid w:val="00CB472C"/>
    <w:rsid w:val="00CB5D9D"/>
    <w:rsid w:val="00CB76A4"/>
    <w:rsid w:val="00CC0FB5"/>
    <w:rsid w:val="00CC297C"/>
    <w:rsid w:val="00CC3311"/>
    <w:rsid w:val="00CC5335"/>
    <w:rsid w:val="00CC57E8"/>
    <w:rsid w:val="00CC7597"/>
    <w:rsid w:val="00CC7F17"/>
    <w:rsid w:val="00CD1F3E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BE7"/>
    <w:rsid w:val="00D063A8"/>
    <w:rsid w:val="00D064FF"/>
    <w:rsid w:val="00D065EA"/>
    <w:rsid w:val="00D069B3"/>
    <w:rsid w:val="00D07622"/>
    <w:rsid w:val="00D07E88"/>
    <w:rsid w:val="00D100E0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335D"/>
    <w:rsid w:val="00D838FA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596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0CDB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17EA6"/>
    <w:rsid w:val="00E219D5"/>
    <w:rsid w:val="00E2309E"/>
    <w:rsid w:val="00E239EB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317B"/>
    <w:rsid w:val="00E74316"/>
    <w:rsid w:val="00E7444B"/>
    <w:rsid w:val="00E75636"/>
    <w:rsid w:val="00E75EA5"/>
    <w:rsid w:val="00E80176"/>
    <w:rsid w:val="00E8074C"/>
    <w:rsid w:val="00E8157D"/>
    <w:rsid w:val="00E825B6"/>
    <w:rsid w:val="00E84541"/>
    <w:rsid w:val="00E8559C"/>
    <w:rsid w:val="00E857B6"/>
    <w:rsid w:val="00E85A93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9DD"/>
    <w:rsid w:val="00F7304E"/>
    <w:rsid w:val="00F73117"/>
    <w:rsid w:val="00F73215"/>
    <w:rsid w:val="00F7321A"/>
    <w:rsid w:val="00F738F5"/>
    <w:rsid w:val="00F739A7"/>
    <w:rsid w:val="00F73F7D"/>
    <w:rsid w:val="00F749B0"/>
    <w:rsid w:val="00F75204"/>
    <w:rsid w:val="00F7529E"/>
    <w:rsid w:val="00F75C29"/>
    <w:rsid w:val="00F75CF6"/>
    <w:rsid w:val="00F76F63"/>
    <w:rsid w:val="00F77175"/>
    <w:rsid w:val="00F823B0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3DD3"/>
    <w:rsid w:val="00FD450C"/>
    <w:rsid w:val="00FD628A"/>
    <w:rsid w:val="00FD6CD0"/>
    <w:rsid w:val="00FD733D"/>
    <w:rsid w:val="00FD73EA"/>
    <w:rsid w:val="00FD7A39"/>
    <w:rsid w:val="00FE117B"/>
    <w:rsid w:val="00FE2B3C"/>
    <w:rsid w:val="00FE3208"/>
    <w:rsid w:val="00FE5E39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729E7-F94E-4E74-B2AE-54B87F06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2862</TotalTime>
  <Pages>1</Pages>
  <Words>1120</Words>
  <Characters>6386</Characters>
  <Application>Microsoft Office Word</Application>
  <DocSecurity>0</DocSecurity>
  <Lines>53</Lines>
  <Paragraphs>14</Paragraphs>
  <ScaleCrop>false</ScaleCrop>
  <Company>Huawei Technologies Co.,Ltd.</Company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1156</cp:revision>
  <cp:lastPrinted>2022-01-19T08:51:00Z</cp:lastPrinted>
  <dcterms:created xsi:type="dcterms:W3CDTF">2020-08-12T10:28:00Z</dcterms:created>
  <dcterms:modified xsi:type="dcterms:W3CDTF">2022-01-19T08:51:00Z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(3)U4nPMBrAaLQ31iDqadxwC+0kMjzLLi6guLXfksthEvk6Rl26Pw2mzCv7kWADsXioyxGvWHs8
5Yw5hFNFMLOzO+QtXWzjPgB1kg3hZvUqe38Rygkzqhm958CPVww6zRoO68eIgmSpQ4ztvkQ9
AIck/uuFYUfm7OEp8CcXDPMURIQxftWrmTq7z8TEFXcsGhJpyBjajXqcdM4xu5oZSFPYvK6J
11eYBvpRhh/kQ4CdRp</vt:lpwstr>
  </property>
  <property fmtid="{D5CDD505-2E9C-101B-9397-08002B2CF9AE}" pid="15" name="_2015_ms_pID_7253431">
    <vt:lpwstr>ErSvzCeHYJ9Fgx6qyP9xxNwApeaHuYjKtdiV33E23Trqhvq5jU3qda
Qp8rdid0D9wqfHYLGfZeMAhSLw9c4nINT4CcPYcGLUefdk9/W/zt7HZJTBIbgj5wdiD9W5gu
PahH9QDYnXqz2N3dzgpTY0ko67+vXWzYLFyEYFH+q/EUvx5gOioYksxuK1EJnUstZaIblgRK
o8GaKBeYnGusL8kZ3canpCs8WnYrZI1Lu8TQ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mQ==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1610336526</vt:lpwstr>
  </property>
</Properties>
</file>